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993"/>
        <w:gridCol w:w="992"/>
        <w:gridCol w:w="850"/>
        <w:gridCol w:w="851"/>
        <w:gridCol w:w="850"/>
        <w:gridCol w:w="851"/>
        <w:gridCol w:w="850"/>
        <w:gridCol w:w="993"/>
      </w:tblGrid>
      <w:tr w:rsidR="003E7CE9" w:rsidTr="003E7CE9">
        <w:tc>
          <w:tcPr>
            <w:tcW w:w="1242" w:type="dxa"/>
          </w:tcPr>
          <w:p w:rsidR="00A53043" w:rsidRDefault="00A53043"/>
        </w:tc>
        <w:tc>
          <w:tcPr>
            <w:tcW w:w="1134" w:type="dxa"/>
          </w:tcPr>
          <w:p w:rsidR="00A53043" w:rsidRPr="00A53043" w:rsidRDefault="00A53043" w:rsidP="00F90619">
            <w:pPr>
              <w:rPr>
                <w:rFonts w:ascii="Symbol" w:hAnsi="Symbol"/>
              </w:rPr>
            </w:pPr>
            <w:r>
              <w:t>-0.4</w:t>
            </w:r>
            <w:r>
              <w:t>5</w:t>
            </w:r>
          </w:p>
        </w:tc>
        <w:tc>
          <w:tcPr>
            <w:tcW w:w="993" w:type="dxa"/>
          </w:tcPr>
          <w:p w:rsidR="00A53043" w:rsidRPr="00A53043" w:rsidRDefault="00A53043" w:rsidP="00F90619">
            <w:pPr>
              <w:rPr>
                <w:rFonts w:ascii="Symbol" w:hAnsi="Symbol"/>
              </w:rPr>
            </w:pPr>
            <w:r>
              <w:t>-0.4</w:t>
            </w:r>
          </w:p>
        </w:tc>
        <w:tc>
          <w:tcPr>
            <w:tcW w:w="992" w:type="dxa"/>
          </w:tcPr>
          <w:p w:rsidR="00A53043" w:rsidRDefault="00A53043" w:rsidP="00F90619">
            <w:r>
              <w:t>-0.2</w:t>
            </w:r>
          </w:p>
        </w:tc>
        <w:tc>
          <w:tcPr>
            <w:tcW w:w="850" w:type="dxa"/>
          </w:tcPr>
          <w:p w:rsidR="00A53043" w:rsidRDefault="00A53043" w:rsidP="00F90619">
            <w:r>
              <w:t>0.2</w:t>
            </w:r>
          </w:p>
        </w:tc>
        <w:tc>
          <w:tcPr>
            <w:tcW w:w="851" w:type="dxa"/>
          </w:tcPr>
          <w:p w:rsidR="00A53043" w:rsidRDefault="00A53043" w:rsidP="00F90619">
            <w:r>
              <w:t>0.4</w:t>
            </w:r>
          </w:p>
        </w:tc>
        <w:tc>
          <w:tcPr>
            <w:tcW w:w="850" w:type="dxa"/>
          </w:tcPr>
          <w:p w:rsidR="00A53043" w:rsidRDefault="00A53043" w:rsidP="00F90619">
            <w:r>
              <w:t>0.6</w:t>
            </w:r>
          </w:p>
        </w:tc>
        <w:tc>
          <w:tcPr>
            <w:tcW w:w="851" w:type="dxa"/>
          </w:tcPr>
          <w:p w:rsidR="00A53043" w:rsidRDefault="00A53043" w:rsidP="00F90619">
            <w:r>
              <w:t>0.8</w:t>
            </w:r>
          </w:p>
        </w:tc>
        <w:tc>
          <w:tcPr>
            <w:tcW w:w="850" w:type="dxa"/>
          </w:tcPr>
          <w:p w:rsidR="00A53043" w:rsidRDefault="00A53043" w:rsidP="00F90619">
            <w:r>
              <w:t>0.9</w:t>
            </w:r>
          </w:p>
        </w:tc>
        <w:tc>
          <w:tcPr>
            <w:tcW w:w="993" w:type="dxa"/>
          </w:tcPr>
          <w:p w:rsidR="00A53043" w:rsidRDefault="00A53043" w:rsidP="00F90619">
            <w:r>
              <w:t>0.95</w:t>
            </w:r>
          </w:p>
        </w:tc>
      </w:tr>
      <w:tr w:rsidR="003E7CE9" w:rsidTr="003E7CE9">
        <w:tc>
          <w:tcPr>
            <w:tcW w:w="1242" w:type="dxa"/>
          </w:tcPr>
          <w:p w:rsidR="00A53043" w:rsidRDefault="00A53043">
            <w:r>
              <w:t>Gauss</w:t>
            </w:r>
          </w:p>
        </w:tc>
        <w:tc>
          <w:tcPr>
            <w:tcW w:w="1134" w:type="dxa"/>
          </w:tcPr>
          <w:p w:rsidR="00A53043" w:rsidRDefault="007C45BC">
            <w:r>
              <w:t>-3.739</w:t>
            </w:r>
          </w:p>
        </w:tc>
        <w:tc>
          <w:tcPr>
            <w:tcW w:w="993" w:type="dxa"/>
          </w:tcPr>
          <w:p w:rsidR="00A53043" w:rsidRDefault="00A53043">
            <w:r>
              <w:t>-1.62</w:t>
            </w:r>
          </w:p>
        </w:tc>
        <w:tc>
          <w:tcPr>
            <w:tcW w:w="992" w:type="dxa"/>
          </w:tcPr>
          <w:p w:rsidR="00A53043" w:rsidRDefault="00A53043">
            <w:r>
              <w:t>-1.12</w:t>
            </w:r>
            <w:r w:rsidR="007C45BC">
              <w:t>8</w:t>
            </w:r>
          </w:p>
        </w:tc>
        <w:tc>
          <w:tcPr>
            <w:tcW w:w="850" w:type="dxa"/>
          </w:tcPr>
          <w:p w:rsidR="00A53043" w:rsidRDefault="007C45BC" w:rsidP="007C45BC">
            <w:r w:rsidRPr="007C45BC">
              <w:t>0.819</w:t>
            </w:r>
            <w:r>
              <w:t>7</w:t>
            </w:r>
          </w:p>
        </w:tc>
        <w:tc>
          <w:tcPr>
            <w:tcW w:w="851" w:type="dxa"/>
          </w:tcPr>
          <w:p w:rsidR="00A53043" w:rsidRDefault="007C45BC" w:rsidP="007C45BC">
            <w:r w:rsidRPr="007C45BC">
              <w:t>1.2204</w:t>
            </w:r>
          </w:p>
        </w:tc>
        <w:tc>
          <w:tcPr>
            <w:tcW w:w="850" w:type="dxa"/>
          </w:tcPr>
          <w:p w:rsidR="00A53043" w:rsidRDefault="007C45BC" w:rsidP="007C45BC">
            <w:r>
              <w:t>1.6862</w:t>
            </w:r>
          </w:p>
        </w:tc>
        <w:tc>
          <w:tcPr>
            <w:tcW w:w="851" w:type="dxa"/>
          </w:tcPr>
          <w:p w:rsidR="00A53043" w:rsidRDefault="00AF4230" w:rsidP="00AF4230">
            <w:r w:rsidRPr="00AF4230">
              <w:t>2.576</w:t>
            </w:r>
            <w:r w:rsidR="007C45BC">
              <w:t>2</w:t>
            </w:r>
          </w:p>
        </w:tc>
        <w:tc>
          <w:tcPr>
            <w:tcW w:w="850" w:type="dxa"/>
          </w:tcPr>
          <w:p w:rsidR="00A53043" w:rsidRDefault="00AF4230" w:rsidP="00AF4230">
            <w:r w:rsidRPr="00AF4230">
              <w:t>3.76</w:t>
            </w:r>
            <w:r>
              <w:t>2</w:t>
            </w:r>
          </w:p>
        </w:tc>
        <w:tc>
          <w:tcPr>
            <w:tcW w:w="993" w:type="dxa"/>
          </w:tcPr>
          <w:p w:rsidR="00A53043" w:rsidRDefault="00AF4230">
            <w:r>
              <w:t>5.4</w:t>
            </w:r>
          </w:p>
        </w:tc>
      </w:tr>
      <w:tr w:rsidR="003E7CE9" w:rsidTr="003E7CE9">
        <w:tc>
          <w:tcPr>
            <w:tcW w:w="1242" w:type="dxa"/>
          </w:tcPr>
          <w:p w:rsidR="00A53043" w:rsidRDefault="00A53043">
            <w:r>
              <w:t>Boltzmann</w:t>
            </w:r>
          </w:p>
        </w:tc>
        <w:tc>
          <w:tcPr>
            <w:tcW w:w="1134" w:type="dxa"/>
          </w:tcPr>
          <w:p w:rsidR="00A53043" w:rsidRDefault="00AF4230">
            <w:r>
              <w:t>-7.141</w:t>
            </w:r>
          </w:p>
        </w:tc>
        <w:tc>
          <w:tcPr>
            <w:tcW w:w="993" w:type="dxa"/>
          </w:tcPr>
          <w:p w:rsidR="00A53043" w:rsidRDefault="00AF4230">
            <w:r>
              <w:t>-4.588</w:t>
            </w:r>
          </w:p>
        </w:tc>
        <w:tc>
          <w:tcPr>
            <w:tcW w:w="992" w:type="dxa"/>
          </w:tcPr>
          <w:p w:rsidR="00A53043" w:rsidRDefault="00AF4230">
            <w:r>
              <w:t>-1.431</w:t>
            </w:r>
          </w:p>
        </w:tc>
        <w:tc>
          <w:tcPr>
            <w:tcW w:w="850" w:type="dxa"/>
          </w:tcPr>
          <w:p w:rsidR="00A53043" w:rsidRDefault="00AF4230">
            <w:r w:rsidRPr="00AF4230">
              <w:t>1.1140</w:t>
            </w:r>
          </w:p>
        </w:tc>
        <w:tc>
          <w:tcPr>
            <w:tcW w:w="851" w:type="dxa"/>
          </w:tcPr>
          <w:p w:rsidR="00A53043" w:rsidRDefault="00AF4230">
            <w:r w:rsidRPr="00AF4230">
              <w:t>2.2179</w:t>
            </w:r>
          </w:p>
        </w:tc>
        <w:tc>
          <w:tcPr>
            <w:tcW w:w="850" w:type="dxa"/>
          </w:tcPr>
          <w:p w:rsidR="00A53043" w:rsidRDefault="00AF4230">
            <w:r w:rsidRPr="00AF4230">
              <w:t>3.5807</w:t>
            </w:r>
          </w:p>
        </w:tc>
        <w:tc>
          <w:tcPr>
            <w:tcW w:w="851" w:type="dxa"/>
          </w:tcPr>
          <w:p w:rsidR="00A53043" w:rsidRDefault="00AF4230">
            <w:r w:rsidRPr="00AF4230">
              <w:t>5.9886</w:t>
            </w:r>
          </w:p>
        </w:tc>
        <w:tc>
          <w:tcPr>
            <w:tcW w:w="850" w:type="dxa"/>
          </w:tcPr>
          <w:p w:rsidR="00A53043" w:rsidRDefault="00AF4230">
            <w:r>
              <w:t>8.9996</w:t>
            </w:r>
          </w:p>
        </w:tc>
        <w:tc>
          <w:tcPr>
            <w:tcW w:w="993" w:type="dxa"/>
          </w:tcPr>
          <w:p w:rsidR="00A53043" w:rsidRDefault="00AF4230">
            <w:r>
              <w:t>13.0767</w:t>
            </w:r>
          </w:p>
        </w:tc>
      </w:tr>
      <w:tr w:rsidR="003E7CE9" w:rsidTr="003E7CE9">
        <w:tc>
          <w:tcPr>
            <w:tcW w:w="1242" w:type="dxa"/>
          </w:tcPr>
          <w:p w:rsidR="00A53043" w:rsidRDefault="00A53043">
            <w:r>
              <w:t>Maier-</w:t>
            </w:r>
            <w:proofErr w:type="spellStart"/>
            <w:r>
              <w:t>Saupe</w:t>
            </w:r>
            <w:proofErr w:type="spellEnd"/>
          </w:p>
        </w:tc>
        <w:tc>
          <w:tcPr>
            <w:tcW w:w="1134" w:type="dxa"/>
          </w:tcPr>
          <w:p w:rsidR="00A53043" w:rsidRDefault="00AF49BE">
            <w:r>
              <w:t>-15</w:t>
            </w:r>
          </w:p>
        </w:tc>
        <w:tc>
          <w:tcPr>
            <w:tcW w:w="993" w:type="dxa"/>
          </w:tcPr>
          <w:p w:rsidR="00A53043" w:rsidRDefault="00AF49BE">
            <w:r w:rsidRPr="00AF49BE">
              <w:t>-7.487</w:t>
            </w:r>
          </w:p>
        </w:tc>
        <w:tc>
          <w:tcPr>
            <w:tcW w:w="992" w:type="dxa"/>
          </w:tcPr>
          <w:p w:rsidR="00A53043" w:rsidRDefault="00AF49BE">
            <w:r>
              <w:t>-1.8742</w:t>
            </w:r>
          </w:p>
        </w:tc>
        <w:tc>
          <w:tcPr>
            <w:tcW w:w="850" w:type="dxa"/>
          </w:tcPr>
          <w:p w:rsidR="00A53043" w:rsidRDefault="00AF49BE">
            <w:r>
              <w:t>1.367</w:t>
            </w:r>
          </w:p>
        </w:tc>
        <w:tc>
          <w:tcPr>
            <w:tcW w:w="851" w:type="dxa"/>
          </w:tcPr>
          <w:p w:rsidR="00A53043" w:rsidRDefault="00AF49BE" w:rsidP="00AF49BE">
            <w:r w:rsidRPr="00AF49BE">
              <w:t>2.7092</w:t>
            </w:r>
          </w:p>
        </w:tc>
        <w:tc>
          <w:tcPr>
            <w:tcW w:w="850" w:type="dxa"/>
          </w:tcPr>
          <w:p w:rsidR="00A53043" w:rsidRDefault="00AF49BE" w:rsidP="00AF49BE">
            <w:r w:rsidRPr="00AF49BE">
              <w:t>4.4438</w:t>
            </w:r>
          </w:p>
        </w:tc>
        <w:tc>
          <w:tcPr>
            <w:tcW w:w="851" w:type="dxa"/>
          </w:tcPr>
          <w:p w:rsidR="00A53043" w:rsidRDefault="00AF49BE" w:rsidP="00AF49BE">
            <w:r w:rsidRPr="00AF49BE">
              <w:t>8.240</w:t>
            </w:r>
            <w:r>
              <w:t>6</w:t>
            </w:r>
          </w:p>
        </w:tc>
        <w:tc>
          <w:tcPr>
            <w:tcW w:w="850" w:type="dxa"/>
          </w:tcPr>
          <w:p w:rsidR="00A53043" w:rsidRDefault="00AF49BE" w:rsidP="00AF49BE">
            <w:r>
              <w:t>15.586</w:t>
            </w:r>
          </w:p>
        </w:tc>
        <w:tc>
          <w:tcPr>
            <w:tcW w:w="993" w:type="dxa"/>
          </w:tcPr>
          <w:p w:rsidR="00A53043" w:rsidRDefault="0037149C" w:rsidP="00AF49BE">
            <w:r w:rsidRPr="0037149C">
              <w:t>30.5372</w:t>
            </w:r>
          </w:p>
        </w:tc>
      </w:tr>
      <w:tr w:rsidR="003E7CE9" w:rsidTr="003E7CE9">
        <w:tc>
          <w:tcPr>
            <w:tcW w:w="1242" w:type="dxa"/>
          </w:tcPr>
          <w:p w:rsidR="00A53043" w:rsidRDefault="00A53043">
            <w:r>
              <w:t>Onsager</w:t>
            </w:r>
          </w:p>
        </w:tc>
        <w:tc>
          <w:tcPr>
            <w:tcW w:w="1134" w:type="dxa"/>
          </w:tcPr>
          <w:p w:rsidR="00A53043" w:rsidRDefault="003E7CE9" w:rsidP="003E7CE9">
            <w:r w:rsidRPr="003E7CE9">
              <w:t>-28.431</w:t>
            </w:r>
            <w:r>
              <w:t>7</w:t>
            </w:r>
          </w:p>
        </w:tc>
        <w:tc>
          <w:tcPr>
            <w:tcW w:w="993" w:type="dxa"/>
          </w:tcPr>
          <w:p w:rsidR="00A53043" w:rsidRDefault="003E7CE9" w:rsidP="003E7CE9">
            <w:r w:rsidRPr="003E7CE9">
              <w:t>-13.34</w:t>
            </w:r>
            <w:r>
              <w:t>9</w:t>
            </w:r>
          </w:p>
        </w:tc>
        <w:tc>
          <w:tcPr>
            <w:tcW w:w="992" w:type="dxa"/>
          </w:tcPr>
          <w:p w:rsidR="00A53043" w:rsidRDefault="003E7CE9" w:rsidP="003E7CE9">
            <w:r>
              <w:t>-</w:t>
            </w:r>
            <w:r w:rsidRPr="003E7CE9">
              <w:t>2.9182</w:t>
            </w:r>
          </w:p>
        </w:tc>
        <w:tc>
          <w:tcPr>
            <w:tcW w:w="850" w:type="dxa"/>
          </w:tcPr>
          <w:p w:rsidR="00A53043" w:rsidRDefault="003E7CE9" w:rsidP="003E7CE9">
            <w:r w:rsidRPr="003E7CE9">
              <w:t>2.042</w:t>
            </w:r>
            <w:r>
              <w:t>1</w:t>
            </w:r>
          </w:p>
        </w:tc>
        <w:tc>
          <w:tcPr>
            <w:tcW w:w="851" w:type="dxa"/>
          </w:tcPr>
          <w:p w:rsidR="00A53043" w:rsidRDefault="003E7CE9" w:rsidP="003E7CE9">
            <w:r w:rsidRPr="003E7CE9">
              <w:t>3.6294</w:t>
            </w:r>
          </w:p>
        </w:tc>
        <w:tc>
          <w:tcPr>
            <w:tcW w:w="850" w:type="dxa"/>
          </w:tcPr>
          <w:p w:rsidR="00A53043" w:rsidRDefault="003E7CE9" w:rsidP="003E7CE9">
            <w:r w:rsidRPr="003E7CE9">
              <w:t>6.311</w:t>
            </w:r>
            <w:r>
              <w:t>8</w:t>
            </w:r>
          </w:p>
        </w:tc>
        <w:tc>
          <w:tcPr>
            <w:tcW w:w="851" w:type="dxa"/>
          </w:tcPr>
          <w:p w:rsidR="00A53043" w:rsidRDefault="003E7CE9" w:rsidP="003E7CE9">
            <w:r w:rsidRPr="003E7CE9">
              <w:t>13.92</w:t>
            </w:r>
            <w:r>
              <w:t>3</w:t>
            </w:r>
          </w:p>
        </w:tc>
        <w:tc>
          <w:tcPr>
            <w:tcW w:w="850" w:type="dxa"/>
          </w:tcPr>
          <w:p w:rsidR="00A53043" w:rsidRDefault="003E7CE9" w:rsidP="003E7CE9">
            <w:r>
              <w:t>28.964</w:t>
            </w:r>
          </w:p>
        </w:tc>
        <w:tc>
          <w:tcPr>
            <w:tcW w:w="993" w:type="dxa"/>
          </w:tcPr>
          <w:p w:rsidR="00A53043" w:rsidRDefault="003E7CE9" w:rsidP="003E7CE9">
            <w:r w:rsidRPr="003E7CE9">
              <w:t>58.982</w:t>
            </w:r>
            <w:r>
              <w:t>8</w:t>
            </w:r>
          </w:p>
        </w:tc>
      </w:tr>
      <w:tr w:rsidR="003E7CE9" w:rsidTr="003E7CE9">
        <w:tc>
          <w:tcPr>
            <w:tcW w:w="1242" w:type="dxa"/>
          </w:tcPr>
          <w:p w:rsidR="00A53043" w:rsidRDefault="00A53043">
            <w:proofErr w:type="spellStart"/>
            <w:r>
              <w:t>Heavyside</w:t>
            </w:r>
            <w:proofErr w:type="spellEnd"/>
          </w:p>
        </w:tc>
        <w:tc>
          <w:tcPr>
            <w:tcW w:w="1134" w:type="dxa"/>
          </w:tcPr>
          <w:p w:rsidR="00A53043" w:rsidRDefault="00C60580" w:rsidP="00C60580">
            <w:r>
              <w:t>-</w:t>
            </w:r>
            <w:r w:rsidRPr="00C60580">
              <w:t>3.10</w:t>
            </w:r>
            <w:r>
              <w:t>8</w:t>
            </w:r>
          </w:p>
        </w:tc>
        <w:tc>
          <w:tcPr>
            <w:tcW w:w="993" w:type="dxa"/>
          </w:tcPr>
          <w:p w:rsidR="00A53043" w:rsidRDefault="00C60580" w:rsidP="00C60580">
            <w:r>
              <w:t>-2.1568</w:t>
            </w:r>
          </w:p>
        </w:tc>
        <w:tc>
          <w:tcPr>
            <w:tcW w:w="992" w:type="dxa"/>
          </w:tcPr>
          <w:p w:rsidR="00A53043" w:rsidRDefault="00C60580" w:rsidP="00C60580">
            <w:r>
              <w:t>-</w:t>
            </w:r>
            <w:r w:rsidRPr="00C60580">
              <w:t>1.128</w:t>
            </w:r>
            <w:r>
              <w:t>6</w:t>
            </w:r>
          </w:p>
        </w:tc>
        <w:tc>
          <w:tcPr>
            <w:tcW w:w="850" w:type="dxa"/>
          </w:tcPr>
          <w:p w:rsidR="00A53043" w:rsidRDefault="00C60580" w:rsidP="00C60580">
            <w:r w:rsidRPr="00C60580">
              <w:t>0.7939</w:t>
            </w:r>
          </w:p>
        </w:tc>
        <w:tc>
          <w:tcPr>
            <w:tcW w:w="851" w:type="dxa"/>
          </w:tcPr>
          <w:p w:rsidR="00A53043" w:rsidRDefault="00C60580" w:rsidP="00C60580">
            <w:r w:rsidRPr="00C60580">
              <w:t>0.981</w:t>
            </w:r>
            <w:r>
              <w:t>9</w:t>
            </w:r>
          </w:p>
        </w:tc>
        <w:tc>
          <w:tcPr>
            <w:tcW w:w="850" w:type="dxa"/>
          </w:tcPr>
          <w:p w:rsidR="00A53043" w:rsidRDefault="00C60580" w:rsidP="00C60580">
            <w:r w:rsidRPr="00C60580">
              <w:t>1.2665</w:t>
            </w:r>
          </w:p>
        </w:tc>
        <w:tc>
          <w:tcPr>
            <w:tcW w:w="851" w:type="dxa"/>
          </w:tcPr>
          <w:p w:rsidR="00A53043" w:rsidRDefault="00C60580" w:rsidP="00C60580">
            <w:r w:rsidRPr="00C60580">
              <w:t>1.8683</w:t>
            </w:r>
          </w:p>
        </w:tc>
        <w:tc>
          <w:tcPr>
            <w:tcW w:w="850" w:type="dxa"/>
          </w:tcPr>
          <w:p w:rsidR="00A53043" w:rsidRDefault="00C60580" w:rsidP="00C60580">
            <w:r w:rsidRPr="00C60580">
              <w:t>2.691</w:t>
            </w:r>
            <w:r>
              <w:t>8</w:t>
            </w:r>
          </w:p>
        </w:tc>
        <w:tc>
          <w:tcPr>
            <w:tcW w:w="993" w:type="dxa"/>
          </w:tcPr>
          <w:p w:rsidR="0024477F" w:rsidRDefault="00C60580" w:rsidP="00C60580">
            <w:r w:rsidRPr="00C60580">
              <w:t>3.8402</w:t>
            </w:r>
            <w:r>
              <w:t>9</w:t>
            </w:r>
          </w:p>
        </w:tc>
      </w:tr>
      <w:tr w:rsidR="0024477F" w:rsidTr="003E7CE9">
        <w:tc>
          <w:tcPr>
            <w:tcW w:w="1242" w:type="dxa"/>
          </w:tcPr>
          <w:p w:rsidR="0024477F" w:rsidRDefault="0024477F">
            <w:bookmarkStart w:id="0" w:name="_GoBack" w:colFirst="4" w:colLast="9"/>
            <w:proofErr w:type="spellStart"/>
            <w:r>
              <w:t>Hayter-Penfold</w:t>
            </w:r>
            <w:proofErr w:type="spellEnd"/>
          </w:p>
        </w:tc>
        <w:tc>
          <w:tcPr>
            <w:tcW w:w="1134" w:type="dxa"/>
          </w:tcPr>
          <w:p w:rsidR="0024477F" w:rsidRDefault="001412F5" w:rsidP="00C60580">
            <w:r>
              <w:t>-</w:t>
            </w:r>
          </w:p>
        </w:tc>
        <w:tc>
          <w:tcPr>
            <w:tcW w:w="993" w:type="dxa"/>
          </w:tcPr>
          <w:p w:rsidR="0024477F" w:rsidRDefault="001412F5" w:rsidP="00C60580">
            <w:r>
              <w:t>-</w:t>
            </w:r>
          </w:p>
        </w:tc>
        <w:tc>
          <w:tcPr>
            <w:tcW w:w="992" w:type="dxa"/>
          </w:tcPr>
          <w:p w:rsidR="0024477F" w:rsidRDefault="001412F5" w:rsidP="00C60580">
            <w:r>
              <w:t>-</w:t>
            </w:r>
          </w:p>
        </w:tc>
        <w:tc>
          <w:tcPr>
            <w:tcW w:w="850" w:type="dxa"/>
          </w:tcPr>
          <w:p w:rsidR="0024477F" w:rsidRPr="00C60580" w:rsidRDefault="0024477F" w:rsidP="0024477F">
            <w:r w:rsidRPr="0024477F">
              <w:t>3.008</w:t>
            </w:r>
            <w:r>
              <w:t>4</w:t>
            </w:r>
          </w:p>
        </w:tc>
        <w:tc>
          <w:tcPr>
            <w:tcW w:w="851" w:type="dxa"/>
          </w:tcPr>
          <w:p w:rsidR="0024477F" w:rsidRPr="00C60580" w:rsidRDefault="0024477F" w:rsidP="0024477F">
            <w:r w:rsidRPr="0024477F">
              <w:t>6.26</w:t>
            </w:r>
            <w:r>
              <w:t>9</w:t>
            </w:r>
          </w:p>
        </w:tc>
        <w:tc>
          <w:tcPr>
            <w:tcW w:w="850" w:type="dxa"/>
          </w:tcPr>
          <w:p w:rsidR="0024477F" w:rsidRPr="00C60580" w:rsidRDefault="0024477F" w:rsidP="00C60580">
            <w:r w:rsidRPr="0024477F">
              <w:t>10.933</w:t>
            </w:r>
          </w:p>
        </w:tc>
        <w:tc>
          <w:tcPr>
            <w:tcW w:w="851" w:type="dxa"/>
          </w:tcPr>
          <w:p w:rsidR="0024477F" w:rsidRPr="00C60580" w:rsidRDefault="0024477F" w:rsidP="001412F5">
            <w:r w:rsidRPr="0024477F">
              <w:t>20.80</w:t>
            </w:r>
            <w:r w:rsidR="001412F5">
              <w:t>1</w:t>
            </w:r>
          </w:p>
        </w:tc>
        <w:tc>
          <w:tcPr>
            <w:tcW w:w="850" w:type="dxa"/>
          </w:tcPr>
          <w:p w:rsidR="001412F5" w:rsidRDefault="001412F5" w:rsidP="001412F5">
            <w:r w:rsidRPr="001412F5">
              <w:t>34.906</w:t>
            </w:r>
          </w:p>
          <w:p w:rsidR="0024477F" w:rsidRPr="00C60580" w:rsidRDefault="0024477F" w:rsidP="00C60580"/>
        </w:tc>
        <w:tc>
          <w:tcPr>
            <w:tcW w:w="993" w:type="dxa"/>
          </w:tcPr>
          <w:p w:rsidR="001412F5" w:rsidRDefault="001412F5" w:rsidP="001412F5">
            <w:r>
              <w:t>55.6445</w:t>
            </w:r>
          </w:p>
          <w:p w:rsidR="0024477F" w:rsidRPr="00C60580" w:rsidRDefault="0024477F" w:rsidP="00C60580"/>
        </w:tc>
      </w:tr>
      <w:bookmarkEnd w:id="0"/>
    </w:tbl>
    <w:p w:rsidR="001412F5" w:rsidRDefault="001412F5" w:rsidP="001412F5"/>
    <w:sectPr w:rsidR="001412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043"/>
    <w:rsid w:val="001246CC"/>
    <w:rsid w:val="001412F5"/>
    <w:rsid w:val="0024477F"/>
    <w:rsid w:val="0037149C"/>
    <w:rsid w:val="003E7CE9"/>
    <w:rsid w:val="004D2DD0"/>
    <w:rsid w:val="007C45BC"/>
    <w:rsid w:val="00A53043"/>
    <w:rsid w:val="00AF4230"/>
    <w:rsid w:val="00AF49BE"/>
    <w:rsid w:val="00C6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3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7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3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7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A91035D4.dotm</Template>
  <TotalTime>0</TotalTime>
  <Pages>1</Pages>
  <Words>65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PSI - Paul Scherrer Institut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Kohlbrecher Joachim</dc:creator>
  <cp:lastModifiedBy>Kohlbrecher Joachim</cp:lastModifiedBy>
  <cp:revision>1</cp:revision>
  <dcterms:created xsi:type="dcterms:W3CDTF">2018-04-12T08:55:00Z</dcterms:created>
  <dcterms:modified xsi:type="dcterms:W3CDTF">2018-04-14T20:41:00Z</dcterms:modified>
</cp:coreProperties>
</file>